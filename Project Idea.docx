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D6" w:rsidRPr="00271C50" w:rsidRDefault="000033F1">
      <w:pPr>
        <w:pStyle w:val="Seo"/>
        <w:rPr>
          <w:sz w:val="28"/>
        </w:rPr>
      </w:pP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6199505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692765"/>
                <wp:effectExtent l="0" t="0" r="635" b="3810"/>
                <wp:wrapNone/>
                <wp:docPr id="2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69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3A0D0DD7A25D45F3A122CAE9157442D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69D6" w:rsidRDefault="00271C50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PROJETO ESTRUTURANDO</w:t>
                                </w:r>
                              </w:p>
                            </w:sdtContent>
                          </w:sdt>
                          <w:p w:rsidR="005269D6" w:rsidRDefault="00E36045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d w:val="715748868"/>
                                <w:placeholder>
                                  <w:docPart w:val="B924AA306A98456F99151CF7DE13B025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AA3C49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[Digite seu endereço]</w:t>
                                </w:r>
                              </w:sdtContent>
                            </w:sdt>
                            <w:r w:rsidR="00AA3C4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3C4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AA3C4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69"/>
                                <w:placeholder>
                                  <w:docPart w:val="FB8500758F96438CB01D964C36A7B470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AA3C49">
                                  <w:rPr>
                                    <w:color w:val="FFFFFF" w:themeColor="background1"/>
                                  </w:rPr>
                                  <w:t>[Digite seu telefone]</w:t>
                                </w:r>
                              </w:sdtContent>
                            </w:sdt>
                            <w:r w:rsidR="00AA3C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A3C4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AA3C4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70"/>
                                <w:placeholder>
                                  <w:docPart w:val="43698BF0122A41B09F5BCBFB69B374DE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AA3C49">
                                  <w:rPr>
                                    <w:color w:val="FFFFFF" w:themeColor="background1"/>
                                  </w:rPr>
                                  <w:t>[Digite seu endereço de email]</w:t>
                                </w:r>
                              </w:sdtContent>
                            </w:sdt>
                            <w:r w:rsidR="00AA3C4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12" o:spid="_x0000_s1026" style="position:absolute;margin-left:0;margin-top:0;width:90pt;height:841.95pt;z-index:251783168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3A0D0DD7A25D45F3A122CAE9157442DF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5269D6" w:rsidRDefault="00271C50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PROJETO ESTRUTURANDO</w:t>
                          </w:r>
                        </w:p>
                      </w:sdtContent>
                    </w:sdt>
                    <w:p w:rsidR="005269D6" w:rsidRDefault="003D117A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id w:val="715748868"/>
                          <w:placeholder>
                            <w:docPart w:val="B924AA306A98456F99151CF7DE13B025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AA3C49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[Digite seu endereço]</w:t>
                          </w:r>
                        </w:sdtContent>
                      </w:sdt>
                      <w:r w:rsidR="00AA3C49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AA3C49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AA3C49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69"/>
                          <w:placeholder>
                            <w:docPart w:val="FB8500758F96438CB01D964C36A7B470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AA3C49">
                            <w:rPr>
                              <w:color w:val="FFFFFF" w:themeColor="background1"/>
                            </w:rPr>
                            <w:t>[Digite seu telefone]</w:t>
                          </w:r>
                        </w:sdtContent>
                      </w:sdt>
                      <w:r w:rsidR="00AA3C49">
                        <w:rPr>
                          <w:color w:val="FFFFFF" w:themeColor="background1"/>
                        </w:rPr>
                        <w:t xml:space="preserve"> </w:t>
                      </w:r>
                      <w:r w:rsidR="00AA3C49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AA3C49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70"/>
                          <w:placeholder>
                            <w:docPart w:val="43698BF0122A41B09F5BCBFB69B374DE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AA3C49">
                            <w:rPr>
                              <w:color w:val="FFFFFF" w:themeColor="background1"/>
                            </w:rPr>
                            <w:t>[Digite seu endereço de email]</w:t>
                          </w:r>
                        </w:sdtContent>
                      </w:sdt>
                      <w:r w:rsidR="00AA3C49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5621020</wp:posOffset>
                </wp:positionH>
                <wp:positionV relativeFrom="page">
                  <wp:posOffset>-182880</wp:posOffset>
                </wp:positionV>
                <wp:extent cx="1900555" cy="10561320"/>
                <wp:effectExtent l="20320" t="26670" r="22225" b="22860"/>
                <wp:wrapNone/>
                <wp:docPr id="13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0555" cy="10561320"/>
                          <a:chOff x="8904" y="-305"/>
                          <a:chExt cx="2993" cy="16632"/>
                        </a:xfrm>
                      </wpg:grpSpPr>
                      <wpg:grpSp>
                        <wpg:cNvPr id="14" name="Group 216"/>
                        <wpg:cNvGrpSpPr>
                          <a:grpSpLocks/>
                        </wpg:cNvGrpSpPr>
                        <wpg:grpSpPr bwMode="auto">
                          <a:xfrm>
                            <a:off x="9695" y="-305"/>
                            <a:ext cx="2202" cy="16632"/>
                            <a:chOff x="9695" y="-305"/>
                            <a:chExt cx="2202" cy="16632"/>
                          </a:xfrm>
                        </wpg:grpSpPr>
                        <wps:wsp>
                          <wps:cNvPr id="15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5" y="-289"/>
                              <a:ext cx="0" cy="16106"/>
                            </a:xfrm>
                            <a:prstGeom prst="straightConnector1">
                              <a:avLst/>
                            </a:prstGeom>
                            <a:noFill/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6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6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10048" y="-305"/>
                              <a:ext cx="1849" cy="16632"/>
                              <a:chOff x="10055" y="-317"/>
                              <a:chExt cx="1849" cy="16632"/>
                            </a:xfrm>
                          </wpg:grpSpPr>
                          <wps:wsp>
                            <wps:cNvPr id="17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14" y="-317"/>
                                <a:ext cx="1512" cy="166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04" y="-294"/>
                                <a:ext cx="0" cy="16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98" y="-271"/>
                                <a:ext cx="0" cy="1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55" y="-306"/>
                                <a:ext cx="0" cy="16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1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8904" y="11910"/>
                            <a:ext cx="1737" cy="1687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BEEEB" id="Group 215" o:spid="_x0000_s1026" style="position:absolute;margin-left:442.6pt;margin-top:-14.4pt;width:149.65pt;height:831.6pt;z-index:251786240;mso-position-horizontal-relative:page;mso-position-vertical-relative:page" coordorigin="8904,-305" coordsize="2993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">
                <v:group id="Group 216" o:spid="_x0000_s1027" style="position:absolute;left:9695;top:-305;width:2202;height:16632" coordorigin="9695,-305" coordsize="2202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7" o:spid="_x0000_s1028" type="#_x0000_t32" style="position:absolute;left:9695;top:-289;width:0;height:16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" strokecolor="#f2f2f2 [3041]" strokeweight="3pt">
                    <v:shadow color="#3b3d41 [1609]" opacity=".5" offset="1pt"/>
                  </v:shape>
                  <v:group id="Group 218" o:spid="_x0000_s1029" style="position:absolute;left:10048;top:-305;width:1849;height:16632" coordorigin="10055,-317" coordsize="1849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219" o:spid="_x0000_s1030" style="position:absolute;left:10314;top:-317;width:1512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" fillcolor="#777c84 [3209]" strokecolor="#f2f2f2 [3041]" strokeweight="3pt">
                      <v:shadow color="#3b3d41 [1609]" opacity=".5" offset="1pt"/>
                    </v:rect>
                    <v:shape id="AutoShape 220" o:spid="_x0000_s1031" type="#_x0000_t32" style="position:absolute;left:11904;top:-294;width:0;height:16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" strokecolor="#f2f2f2 [3041]" strokeweight="3pt">
                      <v:shadow color="#3b3d41 [1609]" opacity=".5" offset="1pt"/>
                    </v:shape>
                    <v:shape id="AutoShape 221" o:spid="_x0000_s1032" type="#_x0000_t32" style="position:absolute;left:10198;top:-271;width:0;height:1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" strokecolor="#f2f2f2 [3041]" strokeweight="3pt">
                      <v:shadow color="#3b3d41 [1609]" opacity=".5" offset="1pt"/>
                    </v:shape>
                    <v:shape id="AutoShape 222" o:spid="_x0000_s1033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" strokecolor="#f2f2f2 [3041]" strokeweight="3pt">
                      <v:shadow color="#3b3d41 [1609]" opacity=".5" offset="1pt"/>
                    </v:shape>
                  </v:group>
                </v:group>
                <v:oval id="Oval 223" o:spid="_x0000_s1034" style="position:absolute;left:8904;top:11910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" fillcolor="#777c84 [3209]" strokecolor="#f2f2f2 [3041]" strokeweight="3pt">
                  <v:shadow color="#3b3d41 [1609]" opacity=".5" offset="1pt"/>
                </v:oval>
                <w10:wrap anchorx="page" anchory="page"/>
              </v:group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6199505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692765"/>
                <wp:effectExtent l="0" t="0" r="635" b="3810"/>
                <wp:wrapNone/>
                <wp:docPr id="12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69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2780353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69D6" w:rsidRDefault="00271C50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PROJETO ESTRUTURANDO</w:t>
                                </w:r>
                              </w:p>
                            </w:sdtContent>
                          </w:sdt>
                          <w:p w:rsidR="005269D6" w:rsidRDefault="00AA3C4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1C5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Bruno Felix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24" o:spid="_x0000_s1027" style="position:absolute;margin-left:0;margin-top:0;width:90pt;height:841.95pt;z-index:251787264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27803532"/>
                        <w:placeholder>
                          <w:docPart w:val="CD40CEDE96574959B9E9FCC91921E1CA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5269D6" w:rsidRDefault="00271C50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PROJETO ESTRUTURANDO</w:t>
                          </w:r>
                        </w:p>
                      </w:sdtContent>
                    </w:sdt>
                    <w:p w:rsidR="005269D6" w:rsidRDefault="00AA3C49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271C50">
                        <w:rPr>
                          <w:color w:val="FFFFFF" w:themeColor="background1"/>
                          <w:sz w:val="22"/>
                          <w:szCs w:val="22"/>
                        </w:rPr>
                        <w:t>Bruno Felix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11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7E93F" id="Oval 214" o:spid="_x0000_s1026" style="position:absolute;margin-left:0;margin-top:542.25pt;width:186.2pt;height:183.3pt;flip:x;z-index:251785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kB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S/DZAdgCAAC8BQAADgAAAAAAAAAAAAAAAAAuAgAA&#10;ZHJzL2Uyb0RvYy54bWxQSwECLQAUAAYACAAAACEAs1RmFOAAAAAKAQAADwAAAAAAAAAAAAAAAAAy&#10;BQAAZHJzL2Rvd25yZXYueG1sUEsFBgAAAAAEAAQA8wAAAD8GAAAAAA==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10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27905" id="Oval 202" o:spid="_x0000_s1026" style="position:absolute;margin-left:0;margin-top:542.25pt;width:186.2pt;height:183.3pt;flip:x;z-index:2517811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3LAm/1wIAALwFAAAOAAAAAAAAAAAAAAAAAC4CAABk&#10;cnMvZTJvRG9jLnhtbFBLAQItABQABgAIAAAAIQCzVGYU4AAAAAoBAAAPAAAAAAAAAAAAAAAAADEF&#10;AABkcnMvZG93bnJldi54bWxQSwUGAAAAAAQABADzAAAAPgYAAAAA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9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854CF" id="Oval 163" o:spid="_x0000_s1026" style="position:absolute;margin-left:0;margin-top:542.25pt;width:186.2pt;height:183.3pt;flip:x;z-index:25177395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Pi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I8C4+LYAgAAuw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8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B4DE9A" id="Oval 153" o:spid="_x0000_s1026" style="position:absolute;margin-left:0;margin-top:542.25pt;width:186.2pt;height:183.3pt;flip:x;z-index:25177088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3A1gIAALs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mPv3A1gIAALs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7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2091D" id="Oval 129" o:spid="_x0000_s1026" style="position:absolute;margin-left:0;margin-top:542.25pt;width:186.2pt;height:183.3pt;flip:x;z-index:2517616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T+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EmYNP7YAgAAuw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6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172A6" id="Oval 78" o:spid="_x0000_s1026" style="position:absolute;margin-left:0;margin-top:542.25pt;width:186.2pt;height:183.3pt;flip:x;z-index:2517585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1z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0JX9c9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271C50">
        <w:rPr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5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0D695" id="Oval 76" o:spid="_x0000_s1026" style="position:absolute;margin-left:0;margin-top:542.25pt;width:186.2pt;height:183.3pt;flip:x;z-index:2517555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3i1g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C4W43i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271C50" w:rsidRPr="00271C50">
        <w:rPr>
          <w:sz w:val="28"/>
        </w:rPr>
        <w:t>pROJECT IDEA</w:t>
      </w:r>
    </w:p>
    <w:p w:rsidR="002F1B0B" w:rsidRDefault="002F1B0B" w:rsidP="00624B85">
      <w:pPr>
        <w:pBdr>
          <w:bottom w:val="single" w:sz="4" w:space="1" w:color="575F6D" w:themeColor="text2"/>
        </w:pBdr>
      </w:pPr>
      <w:r>
        <w:rPr>
          <w:b/>
        </w:rPr>
        <w:t>Tema</w:t>
      </w:r>
      <w:r w:rsidRPr="002F1B0B">
        <w:rPr>
          <w:b/>
        </w:rPr>
        <w:t>:</w:t>
      </w:r>
      <w:r>
        <w:t xml:space="preserve"> </w:t>
      </w:r>
      <w:r w:rsidR="00A30BC0">
        <w:t>Estruturas de Dados</w:t>
      </w:r>
      <w:r w:rsidR="00BB5F36">
        <w:t xml:space="preserve"> - </w:t>
      </w:r>
      <w:r>
        <w:t>Objetivos do Projeto</w:t>
      </w:r>
    </w:p>
    <w:p w:rsidR="00271C50" w:rsidRDefault="00271C50">
      <w:pPr>
        <w:pStyle w:val="Commarcadores"/>
        <w:numPr>
          <w:ilvl w:val="0"/>
          <w:numId w:val="0"/>
        </w:numPr>
      </w:pPr>
    </w:p>
    <w:p w:rsidR="00A30BC0" w:rsidRDefault="001A35CB">
      <w:pPr>
        <w:pStyle w:val="Commarcadores"/>
        <w:numPr>
          <w:ilvl w:val="0"/>
          <w:numId w:val="0"/>
        </w:numPr>
      </w:pPr>
      <w:r>
        <w:t xml:space="preserve">A </w:t>
      </w:r>
      <w:proofErr w:type="spellStart"/>
      <w:r>
        <w:t>idéia</w:t>
      </w:r>
      <w:proofErr w:type="spellEnd"/>
      <w:r>
        <w:t xml:space="preserve"> para o projeto surgiu devido </w:t>
      </w:r>
      <w:proofErr w:type="spellStart"/>
      <w:r>
        <w:t>a</w:t>
      </w:r>
      <w:proofErr w:type="spellEnd"/>
      <w:r>
        <w:t xml:space="preserve"> falta de informações </w:t>
      </w:r>
      <w:r w:rsidR="00B25C57">
        <w:t xml:space="preserve">que eu encontrei </w:t>
      </w:r>
      <w:r>
        <w:t>sobre esse tema reunidos em uma única aplicação</w:t>
      </w:r>
      <w:r w:rsidR="00A30BC0">
        <w:t xml:space="preserve"> no Google Play, </w:t>
      </w:r>
      <w:r w:rsidR="00B25C57">
        <w:t>a maioria dos</w:t>
      </w:r>
      <w:r w:rsidR="00A30BC0">
        <w:t xml:space="preserve"> </w:t>
      </w:r>
      <w:proofErr w:type="spellStart"/>
      <w:r w:rsidR="00A30BC0">
        <w:t>Apps</w:t>
      </w:r>
      <w:proofErr w:type="spellEnd"/>
      <w:r w:rsidR="00A30BC0">
        <w:t xml:space="preserve"> do gênero são encontrados em inglês. Estruturas de dados foi uma disciplina em que eu me dei muito bem no curso e que achei de extrema importância para um programador conhec</w:t>
      </w:r>
      <w:r w:rsidR="00B25C57">
        <w:t>er e aprender.</w:t>
      </w:r>
    </w:p>
    <w:p w:rsidR="00437245" w:rsidRDefault="00437245">
      <w:pPr>
        <w:pStyle w:val="Commarcadores"/>
        <w:numPr>
          <w:ilvl w:val="0"/>
          <w:numId w:val="0"/>
        </w:numPr>
      </w:pPr>
    </w:p>
    <w:p w:rsidR="00437245" w:rsidRDefault="00437245">
      <w:pPr>
        <w:pStyle w:val="Commarcadores"/>
        <w:numPr>
          <w:ilvl w:val="0"/>
          <w:numId w:val="0"/>
        </w:numPr>
      </w:pPr>
      <w:r>
        <w:t>O aplicativo irá ensinar 5 tipos de estruturas de dados,</w:t>
      </w:r>
      <w:r w:rsidRPr="003D7593">
        <w:rPr>
          <w:b/>
        </w:rPr>
        <w:t xml:space="preserve"> </w:t>
      </w:r>
      <w:r w:rsidR="003D7593" w:rsidRPr="003D7593">
        <w:rPr>
          <w:b/>
        </w:rPr>
        <w:t>Vetores (</w:t>
      </w:r>
      <w:proofErr w:type="spellStart"/>
      <w:r w:rsidRPr="003D7593">
        <w:rPr>
          <w:b/>
        </w:rPr>
        <w:t>Arrays</w:t>
      </w:r>
      <w:proofErr w:type="spellEnd"/>
      <w:r w:rsidR="003D7593">
        <w:rPr>
          <w:b/>
        </w:rPr>
        <w:t>)</w:t>
      </w:r>
      <w:r w:rsidRPr="003D7593">
        <w:rPr>
          <w:b/>
        </w:rPr>
        <w:t>, Listas, Pilhas, Filas</w:t>
      </w:r>
      <w:r>
        <w:t xml:space="preserve"> </w:t>
      </w:r>
      <w:r w:rsidRPr="003D7593">
        <w:rPr>
          <w:b/>
        </w:rPr>
        <w:t>e</w:t>
      </w:r>
      <w:r>
        <w:t xml:space="preserve"> </w:t>
      </w:r>
      <w:r w:rsidRPr="003D7593">
        <w:rPr>
          <w:b/>
        </w:rPr>
        <w:t>Árvores</w:t>
      </w:r>
      <w:r>
        <w:t xml:space="preserve">. Não será abordado todo tipo de cada uma delas, apenas as sequenciais para as listas, pilhas e filas, e </w:t>
      </w:r>
      <w:proofErr w:type="spellStart"/>
      <w:r>
        <w:t>á</w:t>
      </w:r>
      <w:proofErr w:type="spellEnd"/>
      <w:r>
        <w:t xml:space="preserve"> </w:t>
      </w:r>
      <w:r w:rsidR="003D7593">
        <w:t>do tipo binária para a á</w:t>
      </w:r>
      <w:r>
        <w:t>rvore.</w:t>
      </w:r>
    </w:p>
    <w:p w:rsidR="00A30BC0" w:rsidRDefault="00A30BC0">
      <w:pPr>
        <w:pStyle w:val="Commarcadores"/>
        <w:numPr>
          <w:ilvl w:val="0"/>
          <w:numId w:val="0"/>
        </w:numPr>
      </w:pPr>
    </w:p>
    <w:p w:rsidR="00271C50" w:rsidRDefault="000033F1">
      <w:pPr>
        <w:pStyle w:val="Commarcadores"/>
        <w:numPr>
          <w:ilvl w:val="0"/>
          <w:numId w:val="0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4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4FA6F" id="Oval 60" o:spid="_x0000_s1026" style="position:absolute;margin-left:0;margin-top:542.25pt;width:186.2pt;height:183.3pt;flip:x;z-index:2517524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pt1QIAALo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2980690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6830" t="33020" r="36830" b="29845"/>
                <wp:wrapNone/>
                <wp:docPr id="3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9AE87" id="Oval 59" o:spid="_x0000_s1026" style="position:absolute;margin-left:0;margin-top:542.25pt;width:186.2pt;height:183.3pt;flip:x;z-index:25175142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x8c3w9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271C50">
        <w:t xml:space="preserve">O projeto em si tem como objetivo ensinar de forma simples com exemplos claros </w:t>
      </w:r>
      <w:proofErr w:type="spellStart"/>
      <w:r w:rsidR="00271C50">
        <w:t>a cerca</w:t>
      </w:r>
      <w:proofErr w:type="spellEnd"/>
      <w:r w:rsidR="00271C50">
        <w:t xml:space="preserve"> das principais estruturas de dados </w:t>
      </w:r>
      <w:r w:rsidR="003E02C2">
        <w:t>citadas</w:t>
      </w:r>
      <w:r w:rsidR="00271C50">
        <w:t xml:space="preserve">. </w:t>
      </w:r>
      <w:r w:rsidR="003E02C2">
        <w:t>Como dito, o</w:t>
      </w:r>
      <w:r w:rsidR="00271C50">
        <w:t xml:space="preserve"> </w:t>
      </w:r>
      <w:r w:rsidR="003E02C2">
        <w:t>a</w:t>
      </w:r>
      <w:r w:rsidR="00271C50">
        <w:t xml:space="preserve">plicativo não </w:t>
      </w:r>
      <w:r w:rsidR="00553EE9">
        <w:t>aborda</w:t>
      </w:r>
      <w:r w:rsidR="003E02C2">
        <w:t>rá</w:t>
      </w:r>
      <w:r w:rsidR="00553EE9">
        <w:t xml:space="preserve"> todas </w:t>
      </w:r>
      <w:r w:rsidR="00271C50">
        <w:t>e</w:t>
      </w:r>
      <w:r w:rsidR="00553EE9">
        <w:t>las e</w:t>
      </w:r>
      <w:r w:rsidR="00271C50">
        <w:t xml:space="preserve"> nem se aprofun</w:t>
      </w:r>
      <w:r w:rsidR="00A30BC0">
        <w:t>da em todos os seus fundamentos e implementações,</w:t>
      </w:r>
      <w:r w:rsidR="00271C50">
        <w:t xml:space="preserve"> porém ele servirá como base inicial para aqueles que nunca entraram em contato com estruturas</w:t>
      </w:r>
      <w:r w:rsidR="00553EE9">
        <w:t xml:space="preserve"> de dados</w:t>
      </w:r>
      <w:r w:rsidR="00271C50">
        <w:t xml:space="preserve">, ou </w:t>
      </w:r>
      <w:r w:rsidR="00553EE9">
        <w:t xml:space="preserve">para aqueles que </w:t>
      </w:r>
      <w:r w:rsidR="00A30BC0">
        <w:t>já estão aprendendo a disciplina e se encontram um pouco perdidos. A aplicação também vale muito a pena para aqueles que já sabem</w:t>
      </w:r>
      <w:r w:rsidR="003E02C2">
        <w:t>,</w:t>
      </w:r>
      <w:r w:rsidR="00A30BC0">
        <w:t xml:space="preserve"> </w:t>
      </w:r>
      <w:r w:rsidR="003E02C2">
        <w:t>mais</w:t>
      </w:r>
      <w:r w:rsidR="00A30BC0">
        <w:t xml:space="preserve"> querem rever </w:t>
      </w:r>
      <w:r w:rsidR="003E02C2">
        <w:t>alguns métodos de implementação</w:t>
      </w:r>
      <w:bookmarkStart w:id="0" w:name="_GoBack"/>
      <w:bookmarkEnd w:id="0"/>
      <w:r w:rsidR="00A30BC0">
        <w:t>.</w:t>
      </w:r>
    </w:p>
    <w:p w:rsidR="00A30BC0" w:rsidRDefault="00A30BC0">
      <w:pPr>
        <w:pStyle w:val="Commarcadores"/>
        <w:numPr>
          <w:ilvl w:val="0"/>
          <w:numId w:val="0"/>
        </w:numPr>
      </w:pPr>
    </w:p>
    <w:p w:rsidR="00EC2ACA" w:rsidRDefault="00271C50">
      <w:pPr>
        <w:pStyle w:val="Commarcadores"/>
        <w:numPr>
          <w:ilvl w:val="0"/>
          <w:numId w:val="0"/>
        </w:numPr>
      </w:pPr>
      <w:r>
        <w:t xml:space="preserve">No aplicativo você encontrará </w:t>
      </w:r>
      <w:r w:rsidR="00A30BC0">
        <w:t xml:space="preserve">os </w:t>
      </w:r>
      <w:r w:rsidR="00EC2ACA">
        <w:t>conceitos</w:t>
      </w:r>
      <w:r w:rsidR="00A30BC0">
        <w:t xml:space="preserve"> de cada uma delas</w:t>
      </w:r>
      <w:r w:rsidR="00EC2ACA">
        <w:t xml:space="preserve">, definições e os </w:t>
      </w:r>
      <w:r>
        <w:t xml:space="preserve">métodos principais que toda estrutura de dados deve apresentar como criar, inserir, imprimir e remover elementos. </w:t>
      </w:r>
      <w:r w:rsidR="00EC2ACA">
        <w:t>Cada método implementado possui uma legenda explicando cada passo do que está a</w:t>
      </w:r>
      <w:r w:rsidR="00A30BC0">
        <w:t>contecendo ali, de forma simples e clara. Claro que não adianta ficar só olhando, o ideal é que o estudante tente implementar suas classes sozinho com base nos exemplos mostrados.</w:t>
      </w:r>
    </w:p>
    <w:p w:rsidR="00EC2ACA" w:rsidRDefault="00EC2ACA">
      <w:pPr>
        <w:pStyle w:val="Commarcadores"/>
        <w:numPr>
          <w:ilvl w:val="0"/>
          <w:numId w:val="0"/>
        </w:numPr>
      </w:pPr>
    </w:p>
    <w:p w:rsidR="00271C50" w:rsidRDefault="000033F1">
      <w:pPr>
        <w:pStyle w:val="Commarcadores"/>
        <w:numPr>
          <w:ilvl w:val="0"/>
          <w:numId w:val="0"/>
        </w:numPr>
      </w:pPr>
      <w:r>
        <w:t xml:space="preserve">Todas as implementações desses métodos foram feitos usando os fundamentos da orientação a </w:t>
      </w:r>
      <w:r w:rsidR="00EC2ACA">
        <w:t xml:space="preserve">objetos </w:t>
      </w:r>
      <w:r>
        <w:t>com a linguagem Java. Nesse caso, é necessário que os interessados tenham conhecimentos de lógica de p</w:t>
      </w:r>
      <w:r w:rsidR="00EC2ACA">
        <w:t>rogramação, bem como noç</w:t>
      </w:r>
      <w:r>
        <w:t xml:space="preserve">ões </w:t>
      </w:r>
      <w:r w:rsidR="0021720C">
        <w:t>básicas de orientação a objetos para poder aproveitar ao máximo o conteúdo.</w:t>
      </w:r>
    </w:p>
    <w:p w:rsidR="00553EE9" w:rsidRDefault="00553EE9">
      <w:pPr>
        <w:pStyle w:val="Commarcadores"/>
        <w:numPr>
          <w:ilvl w:val="0"/>
          <w:numId w:val="0"/>
        </w:numPr>
      </w:pPr>
    </w:p>
    <w:p w:rsidR="00553EE9" w:rsidRDefault="00553EE9">
      <w:pPr>
        <w:pStyle w:val="Commarcadores"/>
        <w:numPr>
          <w:ilvl w:val="0"/>
          <w:numId w:val="0"/>
        </w:numPr>
      </w:pPr>
    </w:p>
    <w:sectPr w:rsidR="00553EE9" w:rsidSect="00271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1"/>
      <w:pgMar w:top="567" w:right="3402" w:bottom="567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045" w:rsidRDefault="00E36045">
      <w:r>
        <w:separator/>
      </w:r>
    </w:p>
  </w:endnote>
  <w:endnote w:type="continuationSeparator" w:id="0">
    <w:p w:rsidR="00E36045" w:rsidRDefault="00E3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5269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AA3C49">
    <w:pPr>
      <w:pStyle w:val="Rodap"/>
    </w:pPr>
    <w:r>
      <w:ptab w:relativeTo="margin" w:alignment="right" w:leader="none"/>
    </w:r>
    <w:r w:rsidR="003D117A">
      <w:fldChar w:fldCharType="begin"/>
    </w:r>
    <w:r w:rsidR="003D117A">
      <w:instrText xml:space="preserve"> PAGE </w:instrText>
    </w:r>
    <w:r w:rsidR="003D117A">
      <w:fldChar w:fldCharType="separate"/>
    </w:r>
    <w:r>
      <w:rPr>
        <w:noProof/>
      </w:rPr>
      <w:t>2</w:t>
    </w:r>
    <w:r w:rsidR="003D117A">
      <w:rPr>
        <w:noProof/>
      </w:rPr>
      <w:fldChar w:fldCharType="end"/>
    </w:r>
    <w:r>
      <w:t xml:space="preserve"> </w:t>
    </w:r>
    <w:r w:rsidR="000033F1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10713CB" id="Oval 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" filled="f" fillcolor="#ff7d26" strokecolor="#ff7d26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5269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045" w:rsidRDefault="00E36045">
      <w:r>
        <w:separator/>
      </w:r>
    </w:p>
  </w:footnote>
  <w:footnote w:type="continuationSeparator" w:id="0">
    <w:p w:rsidR="00E36045" w:rsidRDefault="00E36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5269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AA3C49">
    <w:pPr>
      <w:pStyle w:val="Cabealho"/>
    </w:pPr>
    <w:r>
      <w:ptab w:relativeTo="margin" w:alignment="right" w:leader="none"/>
    </w:r>
    <w:sdt>
      <w:sdtPr>
        <w:id w:val="80127134"/>
        <w:placeholder>
          <w:docPart w:val="B142B42E90A044FDB92CFD5454C0F9B7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pt-BR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[Escolha a data]</w:t>
        </w:r>
      </w:sdtContent>
    </w:sdt>
    <w:r w:rsidR="000033F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246360"/>
              <wp:effectExtent l="6350" t="10160" r="12700" b="1143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63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2CBAB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0;width:0;height:806.8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" strokecolor="#ff7d26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D6" w:rsidRDefault="005269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attachedTemplate r:id="rId1"/>
  <w:styleLockQFSet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50"/>
    <w:rsid w:val="000033F1"/>
    <w:rsid w:val="00035973"/>
    <w:rsid w:val="001A35CB"/>
    <w:rsid w:val="0021720C"/>
    <w:rsid w:val="00271C50"/>
    <w:rsid w:val="002F1B0B"/>
    <w:rsid w:val="003D117A"/>
    <w:rsid w:val="003D7593"/>
    <w:rsid w:val="003E02C2"/>
    <w:rsid w:val="00437245"/>
    <w:rsid w:val="00511F1C"/>
    <w:rsid w:val="005269D6"/>
    <w:rsid w:val="00553EE9"/>
    <w:rsid w:val="00624B85"/>
    <w:rsid w:val="0087574C"/>
    <w:rsid w:val="00A30BC0"/>
    <w:rsid w:val="00AA3C49"/>
    <w:rsid w:val="00B25C57"/>
    <w:rsid w:val="00BB5F36"/>
    <w:rsid w:val="00C523D7"/>
    <w:rsid w:val="00E36045"/>
    <w:rsid w:val="00EC2AC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235CD85D"/>
  <w15:docId w15:val="{969FDC0A-1EF7-49FE-8C49-3DB4C621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69D6"/>
    <w:pPr>
      <w:spacing w:after="0"/>
      <w:contextualSpacing/>
    </w:pPr>
    <w:rPr>
      <w:rFonts w:eastAsiaTheme="minorEastAsia" w:cstheme="minorBidi"/>
      <w:color w:val="575F6D" w:themeColor="text2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5269D6"/>
    <w:pPr>
      <w:spacing w:before="360" w:after="40"/>
      <w:contextualSpacing w:val="0"/>
      <w:outlineLvl w:val="0"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5269D6"/>
    <w:pPr>
      <w:contextualSpacing w:val="0"/>
      <w:outlineLvl w:val="1"/>
    </w:pPr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5269D6"/>
    <w:pPr>
      <w:contextualSpacing w:val="0"/>
      <w:outlineLvl w:val="2"/>
    </w:pPr>
    <w:rPr>
      <w:rFonts w:asciiTheme="majorHAnsi" w:eastAsiaTheme="majorEastAsia" w:hAnsiTheme="majorHAnsi" w:cstheme="majorBid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5269D6"/>
    <w:pPr>
      <w:contextualSpacing w:val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5269D6"/>
    <w:pPr>
      <w:contextualSpacing w:val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5269D6"/>
    <w:pPr>
      <w:contextualSpacing w:val="0"/>
      <w:outlineLvl w:val="5"/>
    </w:pPr>
    <w:rPr>
      <w:b/>
      <w:bCs/>
      <w:color w:val="E65B01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5269D6"/>
    <w:pPr>
      <w:contextualSpacing w:val="0"/>
      <w:outlineLvl w:val="6"/>
    </w:pPr>
    <w:rPr>
      <w:b/>
      <w:bCs/>
      <w:i/>
      <w:iCs/>
      <w:color w:val="E65B01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5269D6"/>
    <w:pPr>
      <w:contextualSpacing w:val="0"/>
      <w:outlineLvl w:val="7"/>
    </w:pPr>
    <w:rPr>
      <w:b/>
      <w:bCs/>
      <w:color w:val="3667C3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5269D6"/>
    <w:pPr>
      <w:contextualSpacing w:val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5269D6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cuonormal">
    <w:name w:val="Normal Indent"/>
    <w:basedOn w:val="Normal"/>
    <w:uiPriority w:val="99"/>
    <w:unhideWhenUsed/>
    <w:rsid w:val="005269D6"/>
    <w:pPr>
      <w:ind w:left="720"/>
    </w:pPr>
  </w:style>
  <w:style w:type="paragraph" w:customStyle="1" w:styleId="Seo">
    <w:name w:val="Seção"/>
    <w:basedOn w:val="Normal"/>
    <w:uiPriority w:val="2"/>
    <w:qFormat/>
    <w:rsid w:val="005269D6"/>
    <w:pPr>
      <w:spacing w:before="200" w:line="240" w:lineRule="auto"/>
    </w:pPr>
    <w:rPr>
      <w:rFonts w:asciiTheme="majorHAnsi" w:eastAsiaTheme="majorEastAsia" w:hAnsiTheme="majorHAnsi" w:cstheme="majorBidi"/>
      <w:caps/>
      <w:noProof/>
      <w:spacing w:val="10"/>
    </w:rPr>
  </w:style>
  <w:style w:type="paragraph" w:customStyle="1" w:styleId="Subseo">
    <w:name w:val="Subseção"/>
    <w:basedOn w:val="Normal"/>
    <w:uiPriority w:val="2"/>
    <w:qFormat/>
    <w:rsid w:val="005269D6"/>
    <w:pPr>
      <w:spacing w:before="60"/>
    </w:pPr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5269D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9D6"/>
    <w:rPr>
      <w:color w:val="575F6D" w:themeColor="text2"/>
      <w:sz w:val="20"/>
    </w:rPr>
  </w:style>
  <w:style w:type="paragraph" w:styleId="Rodap">
    <w:name w:val="footer"/>
    <w:basedOn w:val="Normal"/>
    <w:link w:val="RodapChar"/>
    <w:uiPriority w:val="99"/>
    <w:unhideWhenUsed/>
    <w:rsid w:val="005269D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9D6"/>
    <w:rPr>
      <w:color w:val="575F6D" w:themeColor="text2"/>
      <w:sz w:val="20"/>
    </w:rPr>
  </w:style>
  <w:style w:type="character" w:styleId="Forte">
    <w:name w:val="Strong"/>
    <w:basedOn w:val="Fontepargpadro"/>
    <w:uiPriority w:val="22"/>
    <w:qFormat/>
    <w:rsid w:val="005269D6"/>
    <w:rPr>
      <w:b/>
      <w:bCs/>
    </w:rPr>
  </w:style>
  <w:style w:type="character" w:styleId="TtulodoLivro">
    <w:name w:val="Book Title"/>
    <w:basedOn w:val="Fontepargpadro"/>
    <w:uiPriority w:val="13"/>
    <w:qFormat/>
    <w:rsid w:val="005269D6"/>
    <w:rPr>
      <w:rFonts w:eastAsiaTheme="minorEastAsia" w:cstheme="minorBidi"/>
      <w:bCs w:val="0"/>
      <w:iCs w:val="0"/>
      <w:smallCaps/>
      <w:color w:val="000000"/>
      <w:spacing w:val="10"/>
      <w:szCs w:val="20"/>
      <w:lang w:val="pt-BR"/>
    </w:rPr>
  </w:style>
  <w:style w:type="character" w:styleId="nfase">
    <w:name w:val="Emphasis"/>
    <w:uiPriority w:val="20"/>
    <w:qFormat/>
    <w:rsid w:val="005269D6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5269D6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9D6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9D6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9D6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9D6"/>
    <w:rPr>
      <w:i/>
      <w:iCs/>
      <w:color w:val="E65B0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9D6"/>
    <w:rPr>
      <w:b/>
      <w:bCs/>
      <w:color w:val="E65B01" w:themeColor="accent1" w:themeShade="B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9D6"/>
    <w:rPr>
      <w:b/>
      <w:bCs/>
      <w:i/>
      <w:iCs/>
      <w:color w:val="E65B01" w:themeColor="accent1" w:themeShade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9D6"/>
    <w:rPr>
      <w:b/>
      <w:bCs/>
      <w:color w:val="3667C3" w:themeColor="accent2" w:themeShade="BF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9D6"/>
    <w:rPr>
      <w:b/>
      <w:bCs/>
      <w:i/>
      <w:iCs/>
      <w:color w:val="3667C3" w:themeColor="accent2" w:themeShade="BF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5269D6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oIntensa">
    <w:name w:val="Intense Quote"/>
    <w:basedOn w:val="Citao"/>
    <w:link w:val="CitaoIntensaChar"/>
    <w:uiPriority w:val="30"/>
    <w:qFormat/>
    <w:rsid w:val="005269D6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9D6"/>
    <w:rPr>
      <w:color w:val="E65B01" w:themeColor="accent1" w:themeShade="BF"/>
      <w:sz w:val="20"/>
    </w:rPr>
  </w:style>
  <w:style w:type="paragraph" w:styleId="Citao">
    <w:name w:val="Quote"/>
    <w:basedOn w:val="Normal"/>
    <w:link w:val="CitaoChar"/>
    <w:uiPriority w:val="29"/>
    <w:qFormat/>
    <w:rsid w:val="005269D6"/>
    <w:pPr>
      <w:spacing w:after="200"/>
      <w:contextualSpacing w:val="0"/>
    </w:pPr>
    <w:rPr>
      <w:i/>
      <w:iCs/>
      <w:color w:val="414751" w:themeColor="text2" w:themeShade="BF"/>
    </w:rPr>
  </w:style>
  <w:style w:type="character" w:customStyle="1" w:styleId="CitaoChar">
    <w:name w:val="Citação Char"/>
    <w:basedOn w:val="Fontepargpadro"/>
    <w:link w:val="Citao"/>
    <w:uiPriority w:val="29"/>
    <w:rsid w:val="005269D6"/>
    <w:rPr>
      <w:i/>
      <w:iCs/>
      <w:color w:val="414751" w:themeColor="text2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5269D6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11"/>
    <w:rsid w:val="005269D6"/>
    <w:pPr>
      <w:spacing w:after="200"/>
      <w:contextualSpacing w:val="0"/>
    </w:pPr>
    <w:rPr>
      <w:i/>
      <w:iCs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69D6"/>
    <w:rPr>
      <w:i/>
      <w:iCs/>
      <w:color w:val="575F6D" w:themeColor="text2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269D6"/>
    <w:rPr>
      <w:i/>
      <w:iCs/>
      <w:color w:val="E65B01" w:themeColor="accent1" w:themeShade="BF"/>
    </w:rPr>
  </w:style>
  <w:style w:type="character" w:styleId="RefernciaSutil">
    <w:name w:val="Subtle Reference"/>
    <w:basedOn w:val="Fontepargpadro"/>
    <w:uiPriority w:val="31"/>
    <w:qFormat/>
    <w:rsid w:val="005269D6"/>
    <w:rPr>
      <w:b/>
      <w:bCs/>
      <w:i/>
      <w:iCs/>
      <w:color w:val="3667C3" w:themeColor="accent2" w:themeShade="BF"/>
    </w:rPr>
  </w:style>
  <w:style w:type="paragraph" w:styleId="Ttulo">
    <w:name w:val="Title"/>
    <w:basedOn w:val="Normal"/>
    <w:link w:val="TtuloChar"/>
    <w:uiPriority w:val="10"/>
    <w:rsid w:val="005269D6"/>
    <w:pPr>
      <w:spacing w:after="200"/>
      <w:contextualSpacing w:val="0"/>
    </w:pPr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269D6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rsid w:val="005269D6"/>
    <w:pPr>
      <w:numPr>
        <w:numId w:val="9"/>
      </w:numPr>
    </w:pPr>
  </w:style>
  <w:style w:type="numbering" w:customStyle="1" w:styleId="ListacomMarcadores">
    <w:name w:val="Lista com Marcadores"/>
    <w:uiPriority w:val="99"/>
    <w:rsid w:val="005269D6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269D6"/>
    <w:pPr>
      <w:spacing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9D6"/>
    <w:rPr>
      <w:rFonts w:eastAsiaTheme="minorEastAsia" w:hAnsi="Tahoma" w:cstheme="minorBidi"/>
      <w:color w:val="575F6D" w:themeColor="text2"/>
      <w:sz w:val="16"/>
      <w:szCs w:val="16"/>
      <w:lang w:val="pt-BR"/>
    </w:rPr>
  </w:style>
  <w:style w:type="paragraph" w:styleId="Commarcadores">
    <w:name w:val="List Bullet"/>
    <w:basedOn w:val="Recuonormal"/>
    <w:uiPriority w:val="99"/>
    <w:unhideWhenUsed/>
    <w:rsid w:val="005269D6"/>
    <w:pPr>
      <w:numPr>
        <w:numId w:val="23"/>
      </w:numPr>
    </w:pPr>
  </w:style>
  <w:style w:type="paragraph" w:customStyle="1" w:styleId="NomePessoal">
    <w:name w:val="Nome Pessoal"/>
    <w:basedOn w:val="Normal"/>
    <w:uiPriority w:val="2"/>
    <w:qFormat/>
    <w:rsid w:val="005269D6"/>
    <w:rPr>
      <w:caps/>
      <w:color w:val="FFFFFF" w:themeColor="background1"/>
      <w:sz w:val="44"/>
      <w:szCs w:val="44"/>
    </w:rPr>
  </w:style>
  <w:style w:type="paragraph" w:customStyle="1" w:styleId="EndereodoRemetente">
    <w:name w:val="Endereço do Remetente"/>
    <w:basedOn w:val="Normal"/>
    <w:uiPriority w:val="3"/>
    <w:semiHidden/>
    <w:unhideWhenUsed/>
    <w:qFormat/>
    <w:rsid w:val="005269D6"/>
    <w:pPr>
      <w:spacing w:line="240" w:lineRule="auto"/>
    </w:pPr>
    <w:rPr>
      <w:color w:val="FFFFFF" w:themeColor="background1"/>
      <w:sz w:val="22"/>
      <w:szCs w:val="22"/>
    </w:rPr>
  </w:style>
  <w:style w:type="paragraph" w:styleId="SemEspaamento">
    <w:name w:val="No Spacing"/>
    <w:uiPriority w:val="1"/>
    <w:unhideWhenUsed/>
    <w:qFormat/>
    <w:rsid w:val="005269D6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pt-BR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5269D6"/>
    <w:pPr>
      <w:spacing w:after="200"/>
      <w:ind w:left="0"/>
      <w:contextualSpacing w:val="0"/>
    </w:pPr>
    <w:rPr>
      <w:b/>
      <w:bCs/>
      <w:color w:val="414751" w:themeColor="text2" w:themeShade="BF"/>
    </w:rPr>
  </w:style>
  <w:style w:type="character" w:customStyle="1" w:styleId="SaudaoChar">
    <w:name w:val="Saudação Char"/>
    <w:basedOn w:val="Fontepargpadro"/>
    <w:link w:val="Saudao"/>
    <w:uiPriority w:val="4"/>
    <w:rsid w:val="005269D6"/>
    <w:rPr>
      <w:b/>
      <w:bCs/>
      <w:color w:val="414751" w:themeColor="text2" w:themeShade="BF"/>
      <w:sz w:val="20"/>
    </w:rPr>
  </w:style>
  <w:style w:type="paragraph" w:customStyle="1" w:styleId="EndereodoDestinatrio">
    <w:name w:val="Endereço do Destinatário"/>
    <w:basedOn w:val="SemEspaamento"/>
    <w:uiPriority w:val="3"/>
    <w:semiHidden/>
    <w:unhideWhenUsed/>
    <w:qFormat/>
    <w:rsid w:val="005269D6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Encerramento">
    <w:name w:val="Closing"/>
    <w:basedOn w:val="SemEspaamento"/>
    <w:link w:val="EncerramentoChar"/>
    <w:uiPriority w:val="4"/>
    <w:semiHidden/>
    <w:unhideWhenUsed/>
    <w:qFormat/>
    <w:rsid w:val="005269D6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4"/>
    <w:semiHidden/>
    <w:rsid w:val="005269D6"/>
    <w:rPr>
      <w:rFonts w:eastAsiaTheme="minorEastAsia" w:cstheme="minorBidi"/>
      <w:color w:val="414751" w:themeColor="text2" w:themeShade="BF"/>
      <w:sz w:val="20"/>
      <w:szCs w:val="20"/>
      <w:lang w:val="pt-BR"/>
    </w:rPr>
  </w:style>
  <w:style w:type="paragraph" w:styleId="Data">
    <w:name w:val="Date"/>
    <w:basedOn w:val="Normal"/>
    <w:next w:val="Normal"/>
    <w:link w:val="DataChar"/>
    <w:uiPriority w:val="99"/>
    <w:unhideWhenUsed/>
    <w:rsid w:val="005269D6"/>
    <w:pPr>
      <w:spacing w:after="200"/>
      <w:contextualSpacing w:val="0"/>
    </w:pPr>
    <w:rPr>
      <w:b/>
      <w:bCs/>
      <w:color w:val="FE8637" w:themeColor="accent1"/>
    </w:rPr>
  </w:style>
  <w:style w:type="character" w:customStyle="1" w:styleId="DataChar">
    <w:name w:val="Data Char"/>
    <w:basedOn w:val="Fontepargpadro"/>
    <w:link w:val="Data"/>
    <w:uiPriority w:val="99"/>
    <w:rsid w:val="005269D6"/>
    <w:rPr>
      <w:rFonts w:eastAsiaTheme="minorEastAsia" w:cstheme="minorBidi"/>
      <w:b/>
      <w:bCs/>
      <w:color w:val="FE8637" w:themeColor="accent1"/>
      <w:sz w:val="20"/>
      <w:szCs w:val="20"/>
      <w:lang w:val="pt-BR"/>
    </w:rPr>
  </w:style>
  <w:style w:type="paragraph" w:customStyle="1" w:styleId="NomedoDestinatrio">
    <w:name w:val="Nome do Destinatário"/>
    <w:basedOn w:val="Normal"/>
    <w:uiPriority w:val="3"/>
    <w:semiHidden/>
    <w:unhideWhenUsed/>
    <w:qFormat/>
    <w:rsid w:val="005269D6"/>
    <w:pPr>
      <w:spacing w:before="480" w:line="240" w:lineRule="auto"/>
    </w:pPr>
    <w:rPr>
      <w:b/>
      <w:bCs/>
      <w:color w:val="414751" w:themeColor="text2" w:themeShade="BF"/>
    </w:rPr>
  </w:style>
  <w:style w:type="character" w:styleId="TextodoEspaoReservado">
    <w:name w:val="Placeholder Text"/>
    <w:basedOn w:val="Fontepargpadro"/>
    <w:uiPriority w:val="99"/>
    <w:unhideWhenUsed/>
    <w:rsid w:val="00526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Roaming\Microsoft\Templates\Curr&#237;culo%20(design%20Balc&#227;o%20Envidra&#231;a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42B42E90A044FDB92CFD5454C0F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D6BD2-4354-4ECD-B7FF-75BE216D00E0}"/>
      </w:docPartPr>
      <w:docPartBody>
        <w:p w:rsidR="00102DD9" w:rsidRDefault="00CB528B">
          <w:pPr>
            <w:pStyle w:val="B142B42E90A044FDB92CFD5454C0F9B7"/>
          </w:pPr>
          <w:r>
            <w:t>[Digite a lista de qualificações]</w:t>
          </w:r>
        </w:p>
      </w:docPartBody>
    </w:docPart>
    <w:docPart>
      <w:docPartPr>
        <w:name w:val="3A0D0DD7A25D45F3A122CAE915744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002DA-1CC1-4B24-AE38-97C850F20AFA}"/>
      </w:docPartPr>
      <w:docPartBody>
        <w:p w:rsidR="00102DD9" w:rsidRDefault="00CB528B">
          <w:pPr>
            <w:pStyle w:val="3A0D0DD7A25D45F3A122CAE9157442DF"/>
          </w:pPr>
          <w:r>
            <w:rPr>
              <w:caps/>
              <w:color w:val="FFFFFF" w:themeColor="background1"/>
              <w:sz w:val="44"/>
              <w:szCs w:val="44"/>
            </w:rPr>
            <w:t>[Digite seu nome]</w:t>
          </w:r>
        </w:p>
      </w:docPartBody>
    </w:docPart>
    <w:docPart>
      <w:docPartPr>
        <w:name w:val="B924AA306A98456F99151CF7DE13B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E78C9-E376-4DBB-A01C-784E76CE1983}"/>
      </w:docPartPr>
      <w:docPartBody>
        <w:p w:rsidR="00102DD9" w:rsidRDefault="00CB528B">
          <w:pPr>
            <w:pStyle w:val="B924AA306A98456F99151CF7DE13B025"/>
          </w:pPr>
          <w:r>
            <w:rPr>
              <w:color w:val="FFFFFF" w:themeColor="background1"/>
            </w:rPr>
            <w:t>[Digite seu endereço]</w:t>
          </w:r>
        </w:p>
      </w:docPartBody>
    </w:docPart>
    <w:docPart>
      <w:docPartPr>
        <w:name w:val="FB8500758F96438CB01D964C36A7B4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562EF-0854-47C6-9A4D-1897052ADB53}"/>
      </w:docPartPr>
      <w:docPartBody>
        <w:p w:rsidR="00102DD9" w:rsidRDefault="00CB528B">
          <w:pPr>
            <w:pStyle w:val="FB8500758F96438CB01D964C36A7B470"/>
          </w:pPr>
          <w:r>
            <w:rPr>
              <w:color w:val="FFFFFF" w:themeColor="background1"/>
            </w:rPr>
            <w:t>[Digite seu telefone]</w:t>
          </w:r>
        </w:p>
      </w:docPartBody>
    </w:docPart>
    <w:docPart>
      <w:docPartPr>
        <w:name w:val="43698BF0122A41B09F5BCBFB69B374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3B9B9E-29BD-4F72-8441-4BFDD0FE6608}"/>
      </w:docPartPr>
      <w:docPartBody>
        <w:p w:rsidR="00102DD9" w:rsidRDefault="00CB528B">
          <w:pPr>
            <w:pStyle w:val="43698BF0122A41B09F5BCBFB69B374DE"/>
          </w:pPr>
          <w:r>
            <w:rPr>
              <w:color w:val="FFFFFF" w:themeColor="background1"/>
            </w:rPr>
            <w:t>[Digite seu endereço de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8B"/>
    <w:rsid w:val="00102DD9"/>
    <w:rsid w:val="0026315A"/>
    <w:rsid w:val="005D08F5"/>
    <w:rsid w:val="00C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0C2B66D24E44C98BFB0AD6CA948980">
    <w:name w:val="820C2B66D24E44C98BFB0AD6CA948980"/>
  </w:style>
  <w:style w:type="paragraph" w:customStyle="1" w:styleId="43F378D7401E413CA1681E91BEFA9F6D">
    <w:name w:val="43F378D7401E413CA1681E91BEFA9F6D"/>
  </w:style>
  <w:style w:type="paragraph" w:customStyle="1" w:styleId="74CA82F6C5984B0C9584ABE09F15E6F8">
    <w:name w:val="74CA82F6C5984B0C9584ABE09F15E6F8"/>
  </w:style>
  <w:style w:type="paragraph" w:customStyle="1" w:styleId="34F87ED63CB04033BE9FDAE796B16075">
    <w:name w:val="34F87ED63CB04033BE9FDAE796B16075"/>
  </w:style>
  <w:style w:type="paragraph" w:customStyle="1" w:styleId="E87F6012E690475686B4F2D10440E157">
    <w:name w:val="E87F6012E690475686B4F2D10440E157"/>
  </w:style>
  <w:style w:type="paragraph" w:customStyle="1" w:styleId="61578A7C4D8B43DBB740EB2073A17B9C">
    <w:name w:val="61578A7C4D8B43DBB740EB2073A17B9C"/>
  </w:style>
  <w:style w:type="paragraph" w:customStyle="1" w:styleId="8B4F394F76DB4C01806D8177966D9699">
    <w:name w:val="8B4F394F76DB4C01806D8177966D9699"/>
  </w:style>
  <w:style w:type="paragraph" w:customStyle="1" w:styleId="CD3A33B6281A43049541B12F74284399">
    <w:name w:val="CD3A33B6281A43049541B12F74284399"/>
  </w:style>
  <w:style w:type="paragraph" w:customStyle="1" w:styleId="B142B42E90A044FDB92CFD5454C0F9B7">
    <w:name w:val="B142B42E90A044FDB92CFD5454C0F9B7"/>
  </w:style>
  <w:style w:type="paragraph" w:customStyle="1" w:styleId="3A0D0DD7A25D45F3A122CAE9157442DF">
    <w:name w:val="3A0D0DD7A25D45F3A122CAE9157442DF"/>
  </w:style>
  <w:style w:type="paragraph" w:customStyle="1" w:styleId="B924AA306A98456F99151CF7DE13B025">
    <w:name w:val="B924AA306A98456F99151CF7DE13B025"/>
  </w:style>
  <w:style w:type="paragraph" w:customStyle="1" w:styleId="FB8500758F96438CB01D964C36A7B470">
    <w:name w:val="FB8500758F96438CB01D964C36A7B470"/>
  </w:style>
  <w:style w:type="paragraph" w:customStyle="1" w:styleId="43698BF0122A41B09F5BCBFB69B374DE">
    <w:name w:val="43698BF0122A41B09F5BCBFB69B374DE"/>
  </w:style>
  <w:style w:type="paragraph" w:customStyle="1" w:styleId="CD40CEDE96574959B9E9FCC91921E1CA">
    <w:name w:val="CD40CEDE96574959B9E9FCC91921E1CA"/>
  </w:style>
  <w:style w:type="paragraph" w:customStyle="1" w:styleId="0A4D58D72ACA4B6D920C670AA0A542CE">
    <w:name w:val="0A4D58D72ACA4B6D920C670AA0A542CE"/>
  </w:style>
  <w:style w:type="paragraph" w:customStyle="1" w:styleId="DC5175C43E3149D4895B12290F9580AC">
    <w:name w:val="DC5175C43E3149D4895B12290F9580AC"/>
  </w:style>
  <w:style w:type="paragraph" w:customStyle="1" w:styleId="9DCC58958A9B480F9D452FE29558799A">
    <w:name w:val="9DCC58958A9B480F9D452FE295587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4925B7CA-D3A5-4AA6-AA4B-5384A98C52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Balcão Envidraçado)</Template>
  <TotalTime>38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(Oriel theme)</vt:lpstr>
      <vt:lpstr>2005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theme)</dc:title>
  <dc:subject/>
  <dc:creator>PROJETO ESTRUTURANDO</dc:creator>
  <cp:keywords/>
  <dc:description/>
  <cp:lastModifiedBy>Bruno Felix</cp:lastModifiedBy>
  <cp:revision>13</cp:revision>
  <dcterms:created xsi:type="dcterms:W3CDTF">2016-04-20T14:08:00Z</dcterms:created>
  <dcterms:modified xsi:type="dcterms:W3CDTF">2016-04-21T23:20:00Z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